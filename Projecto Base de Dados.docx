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CAA6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3391566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6FF6D4C0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6B4CBCC3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9F27E25" w14:textId="720D24E5" w:rsidR="576062CF" w:rsidRPr="001C79FB" w:rsidRDefault="008544FA" w:rsidP="001C79FB">
      <w:pPr>
        <w:pStyle w:val="Title"/>
        <w:rPr>
          <w:sz w:val="32"/>
          <w:szCs w:val="32"/>
        </w:rPr>
      </w:pPr>
      <w:r w:rsidRPr="001C79FB">
        <w:rPr>
          <w:sz w:val="32"/>
          <w:szCs w:val="32"/>
        </w:rPr>
        <w:t>Projecto Base de Dados</w:t>
      </w:r>
    </w:p>
    <w:p w14:paraId="66DE54A4" w14:textId="1D6DBD6E" w:rsidR="576062CF" w:rsidRPr="001C79FB" w:rsidRDefault="00E86251" w:rsidP="001C79FB">
      <w:pPr>
        <w:pStyle w:val="Subtitle"/>
        <w:spacing w:line="360" w:lineRule="auto"/>
        <w:ind w:firstLine="360"/>
        <w:rPr>
          <w:sz w:val="24"/>
          <w:szCs w:val="24"/>
        </w:rPr>
      </w:pPr>
      <w:r w:rsidRPr="001C79FB">
        <w:rPr>
          <w:sz w:val="24"/>
          <w:szCs w:val="24"/>
        </w:rPr>
        <w:t xml:space="preserve">Modulo de Fisiologista </w:t>
      </w:r>
      <w:r w:rsidR="001C79FB" w:rsidRPr="001C79FB">
        <w:rPr>
          <w:sz w:val="24"/>
          <w:szCs w:val="24"/>
        </w:rPr>
        <w:t>–</w:t>
      </w:r>
      <w:r w:rsidRPr="001C79FB">
        <w:rPr>
          <w:sz w:val="24"/>
          <w:szCs w:val="24"/>
        </w:rPr>
        <w:t xml:space="preserve"> Acompanhamento</w:t>
      </w:r>
    </w:p>
    <w:p w14:paraId="7F0B25E6" w14:textId="77777777" w:rsidR="001C79FB" w:rsidRDefault="001C79FB" w:rsidP="001C79FB"/>
    <w:p w14:paraId="6C61327C" w14:textId="77777777" w:rsidR="001C79FB" w:rsidRPr="001C79FB" w:rsidRDefault="001C79FB" w:rsidP="001C79FB"/>
    <w:p w14:paraId="7A61F383" w14:textId="5B4A9686" w:rsidR="00FD478C" w:rsidRPr="00E86251" w:rsidRDefault="008544FA" w:rsidP="001C79FB">
      <w:pPr>
        <w:pStyle w:val="Subtitle"/>
        <w:spacing w:line="360" w:lineRule="auto"/>
        <w:ind w:firstLine="360"/>
      </w:pPr>
      <w:r w:rsidRPr="00E86251">
        <w:t>João Tiago Machado Barroso</w:t>
      </w:r>
    </w:p>
    <w:p w14:paraId="1AC7E3ED" w14:textId="577D7FA0" w:rsidR="00FD478C" w:rsidRPr="00E86251" w:rsidRDefault="008544FA" w:rsidP="001C79FB">
      <w:pPr>
        <w:pStyle w:val="Subtitle"/>
        <w:spacing w:line="360" w:lineRule="auto"/>
        <w:ind w:firstLine="360"/>
      </w:pPr>
      <w:r w:rsidRPr="00E86251">
        <w:t>ISEP</w:t>
      </w:r>
    </w:p>
    <w:p w14:paraId="017FADFA" w14:textId="0495FB04" w:rsidR="00FD478C" w:rsidRPr="00E86251" w:rsidRDefault="00D613B6" w:rsidP="001C79FB">
      <w:pPr>
        <w:pStyle w:val="Subtitle"/>
        <w:spacing w:line="360" w:lineRule="auto"/>
        <w:ind w:firstLine="360"/>
      </w:pPr>
      <w:r>
        <w:t>Licenciatura em Engenharia Biomédica</w:t>
      </w:r>
    </w:p>
    <w:p w14:paraId="1A42101D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370D62A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4AD5065A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69617AF1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5BB65DFE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7E40CF6F" w14:textId="77777777" w:rsidR="709762D6" w:rsidRPr="00E86251" w:rsidRDefault="709762D6" w:rsidP="00342E56">
      <w:pPr>
        <w:spacing w:line="360" w:lineRule="auto"/>
        <w:ind w:firstLine="360"/>
        <w:jc w:val="both"/>
      </w:pPr>
    </w:p>
    <w:p w14:paraId="1762C053" w14:textId="77777777" w:rsidR="709762D6" w:rsidRPr="00E86251" w:rsidRDefault="709762D6" w:rsidP="00342E56">
      <w:pPr>
        <w:spacing w:line="360" w:lineRule="auto"/>
        <w:ind w:firstLine="360"/>
        <w:jc w:val="both"/>
      </w:pPr>
    </w:p>
    <w:p w14:paraId="4278F250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34F4CFD0" w14:textId="77777777" w:rsidR="5643BF48" w:rsidRPr="00E86251" w:rsidRDefault="5643BF48" w:rsidP="00342E56">
      <w:pPr>
        <w:spacing w:line="360" w:lineRule="auto"/>
        <w:ind w:firstLine="360"/>
        <w:jc w:val="both"/>
      </w:pPr>
    </w:p>
    <w:p w14:paraId="2ED535DB" w14:textId="77777777" w:rsidR="733B038C" w:rsidRPr="00E86251" w:rsidRDefault="733B038C" w:rsidP="00342E56">
      <w:pPr>
        <w:spacing w:line="360" w:lineRule="auto"/>
        <w:ind w:firstLine="360"/>
        <w:jc w:val="both"/>
      </w:pPr>
    </w:p>
    <w:p w14:paraId="447FDD7D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7860D076" w14:textId="5986B1F6" w:rsidR="576062CF" w:rsidRPr="00E86251" w:rsidRDefault="00FD478C" w:rsidP="00342E56">
      <w:pPr>
        <w:pStyle w:val="SectionTitle"/>
        <w:spacing w:line="360" w:lineRule="auto"/>
        <w:ind w:firstLine="360"/>
        <w:jc w:val="both"/>
      </w:pPr>
      <w:r w:rsidRPr="00E86251">
        <w:t xml:space="preserve"> </w:t>
      </w:r>
    </w:p>
    <w:p w14:paraId="352A26B8" w14:textId="005335DC" w:rsidR="00FD478C" w:rsidRPr="00E86251" w:rsidRDefault="00FD478C" w:rsidP="00342E56">
      <w:pPr>
        <w:spacing w:line="360" w:lineRule="auto"/>
        <w:ind w:firstLine="360"/>
        <w:jc w:val="both"/>
      </w:pPr>
      <w:r w:rsidRPr="00E86251">
        <w:t xml:space="preserve"> </w:t>
      </w:r>
    </w:p>
    <w:p w14:paraId="2D1C3165" w14:textId="77777777" w:rsidR="576062CF" w:rsidRPr="00E86251" w:rsidRDefault="576062CF" w:rsidP="00342E56">
      <w:pPr>
        <w:spacing w:line="360" w:lineRule="auto"/>
        <w:ind w:firstLine="360"/>
        <w:jc w:val="both"/>
      </w:pPr>
      <w:r w:rsidRPr="00E86251">
        <w:br w:type="page"/>
      </w:r>
    </w:p>
    <w:p w14:paraId="2D9FAD49" w14:textId="261DEDC8" w:rsidR="00904DBE" w:rsidRPr="00E86251" w:rsidRDefault="00000000" w:rsidP="00342E56">
      <w:pPr>
        <w:pStyle w:val="SectionTitle"/>
        <w:spacing w:line="360" w:lineRule="auto"/>
        <w:ind w:firstLine="360"/>
      </w:pPr>
      <w:sdt>
        <w:sdtPr>
          <w:id w:val="-1254123792"/>
          <w:placeholder>
            <w:docPart w:val="C694E9D7A62B4CF09598EB689F73824F"/>
          </w:placeholder>
          <w:temporary/>
          <w:showingPlcHdr/>
          <w15:appearance w15:val="hidden"/>
        </w:sdtPr>
        <w:sdtContent>
          <w:r w:rsidR="00904DBE" w:rsidRPr="005B2CA7">
            <w:rPr>
              <w:sz w:val="28"/>
              <w:szCs w:val="28"/>
            </w:rPr>
            <w:t>Abstract</w:t>
          </w:r>
        </w:sdtContent>
      </w:sdt>
    </w:p>
    <w:p w14:paraId="3ED93FE0" w14:textId="219736A9" w:rsidR="576062CF" w:rsidRPr="00E86251" w:rsidRDefault="00DF2171" w:rsidP="00342E56">
      <w:pPr>
        <w:spacing w:line="360" w:lineRule="auto"/>
        <w:ind w:firstLine="360"/>
        <w:jc w:val="both"/>
      </w:pPr>
      <w:r>
        <w:t xml:space="preserve">O objetivo desta base de dados é </w:t>
      </w:r>
      <w:r w:rsidR="00B9778F">
        <w:t xml:space="preserve">apenas </w:t>
      </w:r>
      <w:r>
        <w:t xml:space="preserve">servir de plataforma de armazenamento de dados </w:t>
      </w:r>
      <w:r w:rsidR="00B9778F">
        <w:t>para uma web app de agendamento de avaliações físicas e como tal funções de procura serão realizadas pelo projeto de “</w:t>
      </w:r>
      <w:proofErr w:type="spellStart"/>
      <w:r w:rsidR="00B9778F" w:rsidRPr="00B9778F">
        <w:rPr>
          <w:i/>
          <w:iCs/>
        </w:rPr>
        <w:t>back-end</w:t>
      </w:r>
      <w:proofErr w:type="spellEnd"/>
      <w:r w:rsidR="00B9778F">
        <w:t xml:space="preserve">” ainda por realizar. Para este efeito foi usado </w:t>
      </w:r>
      <w:proofErr w:type="spellStart"/>
      <w:r w:rsidR="00B9778F" w:rsidRPr="00B9778F">
        <w:rPr>
          <w:i/>
          <w:iCs/>
        </w:rPr>
        <w:t>MySQL</w:t>
      </w:r>
      <w:proofErr w:type="spellEnd"/>
      <w:r w:rsidR="00B9778F">
        <w:t xml:space="preserve"> para criar esta estrutura de vital importância ao projeto global.</w:t>
      </w:r>
    </w:p>
    <w:p w14:paraId="2F744ED1" w14:textId="77777777" w:rsidR="576062CF" w:rsidRPr="00E86251" w:rsidRDefault="576062CF" w:rsidP="00342E56">
      <w:pPr>
        <w:spacing w:line="360" w:lineRule="auto"/>
        <w:ind w:firstLine="360"/>
        <w:jc w:val="both"/>
      </w:pPr>
      <w:r w:rsidRPr="00E86251">
        <w:br w:type="page"/>
      </w:r>
    </w:p>
    <w:p w14:paraId="1C00649F" w14:textId="2231CCC9" w:rsidR="00500997" w:rsidRPr="005B2CA7" w:rsidRDefault="00342E56" w:rsidP="00342E56">
      <w:pPr>
        <w:pStyle w:val="Heading1"/>
        <w:spacing w:line="360" w:lineRule="auto"/>
        <w:ind w:firstLine="360"/>
        <w:rPr>
          <w:sz w:val="28"/>
          <w:szCs w:val="28"/>
        </w:rPr>
      </w:pPr>
      <w:r w:rsidRPr="005B2CA7">
        <w:rPr>
          <w:sz w:val="28"/>
          <w:szCs w:val="28"/>
        </w:rPr>
        <w:lastRenderedPageBreak/>
        <w:t>Estrutura da Base de Dados</w:t>
      </w:r>
    </w:p>
    <w:p w14:paraId="746AD04E" w14:textId="19DD9D08" w:rsidR="00B9778F" w:rsidRDefault="00342E56" w:rsidP="00342E56">
      <w:pPr>
        <w:spacing w:line="360" w:lineRule="auto"/>
        <w:ind w:firstLine="360"/>
        <w:jc w:val="both"/>
      </w:pPr>
      <w:r>
        <w:t>A base de dados foi projetada com algumas redundâncias de forma a permitir adição de futuras funcionalidades que venham a ser necessárias (i.e., área do cliente na qual possa ver as suas avaliações, resultados e marcações)</w:t>
      </w:r>
      <w:r w:rsidR="001C79FB">
        <w:t>, e dar margem de manobra durante a implementação de funções durante o desenvolvimento do “</w:t>
      </w:r>
      <w:proofErr w:type="spellStart"/>
      <w:r w:rsidR="001C79FB" w:rsidRPr="001C79FB">
        <w:rPr>
          <w:i/>
          <w:iCs/>
        </w:rPr>
        <w:t>back-end</w:t>
      </w:r>
      <w:proofErr w:type="spellEnd"/>
      <w:r w:rsidR="001C79FB" w:rsidRPr="001C79FB">
        <w:t>”</w:t>
      </w:r>
      <w:r w:rsidR="001C79FB">
        <w:t>.</w:t>
      </w:r>
    </w:p>
    <w:p w14:paraId="55F10BA6" w14:textId="6337CDAC" w:rsidR="001C79FB" w:rsidRDefault="00CA6979" w:rsidP="00342E56">
      <w:pPr>
        <w:spacing w:line="360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026DA" wp14:editId="6AB1D60B">
                <wp:simplePos x="0" y="0"/>
                <wp:positionH relativeFrom="margin">
                  <wp:align>center</wp:align>
                </wp:positionH>
                <wp:positionV relativeFrom="page">
                  <wp:posOffset>3264167</wp:posOffset>
                </wp:positionV>
                <wp:extent cx="7087235" cy="38925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72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F1BEB" w14:textId="35FE4DC1" w:rsidR="00305714" w:rsidRPr="007A7366" w:rsidRDefault="00305714" w:rsidP="00ED5F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#Query exemplar de 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>procura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>especifica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7A7366"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para o </w:t>
                            </w:r>
                            <w:proofErr w:type="spellStart"/>
                            <w:r w:rsidR="007A7366"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="007A7366" w:rsidRPr="007A7366">
                              <w:rPr>
                                <w:rFonts w:ascii="Courier New" w:hAnsi="Courier New" w:cs="Courier New"/>
                                <w:i/>
                                <w:iCs/>
                                <w:color w:val="595959" w:themeColor="text1" w:themeTint="A6"/>
                                <w:sz w:val="16"/>
                                <w:szCs w:val="16"/>
                                <w:lang w:val="en-US"/>
                              </w:rPr>
                              <w:t xml:space="preserve"> 1 e data 27 de Abril de 2024</w:t>
                            </w:r>
                          </w:p>
                          <w:p w14:paraId="427EB221" w14:textId="674E2231" w:rsidR="00305714" w:rsidRPr="007A7366" w:rsidRDefault="00305714" w:rsidP="00ED5F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m4assessment </w:t>
                            </w: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client_id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="00ED5F62" w:rsidRPr="00ED5F62">
                              <w:rPr>
                                <w:rFonts w:ascii="Courier New" w:hAnsi="Courier New" w:cs="Courier New"/>
                                <w:color w:val="DD594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ED5F62"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="00ED5F62"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AND</w:t>
                            </w:r>
                            <w:r w:rsidR="00ED5F62"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assessment_date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STR_TO_</w:t>
                            </w:r>
                            <w:proofErr w:type="gramStart"/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5F62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6"/>
                                <w:szCs w:val="16"/>
                                <w:lang w:val="en-US"/>
                              </w:rPr>
                              <w:t>'27.04.2024'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ED5F62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6"/>
                                <w:szCs w:val="16"/>
                                <w:lang w:val="en-US"/>
                              </w:rPr>
                              <w:t>'%</w:t>
                            </w:r>
                            <w:proofErr w:type="spellStart"/>
                            <w:r w:rsidRPr="00ED5F62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6"/>
                                <w:szCs w:val="16"/>
                                <w:lang w:val="en-US"/>
                              </w:rPr>
                              <w:t>d.%c.%Y</w:t>
                            </w:r>
                            <w:proofErr w:type="spellEnd"/>
                            <w:r w:rsidRPr="00ED5F62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)));</w:t>
                            </w:r>
                          </w:p>
                          <w:p w14:paraId="274ABD5D" w14:textId="6020352F" w:rsidR="00305714" w:rsidRDefault="0030571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02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7pt;width:558.05pt;height:30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" filled="f" stroked="f">
                <v:textbox>
                  <w:txbxContent>
                    <w:p w14:paraId="161F1BEB" w14:textId="35FE4DC1" w:rsidR="00305714" w:rsidRPr="007A7366" w:rsidRDefault="00305714" w:rsidP="00ED5F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</w:pPr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#Query exemplar de 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>uma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>procura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>especifica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7A7366"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para o </w:t>
                      </w:r>
                      <w:proofErr w:type="spellStart"/>
                      <w:r w:rsidR="007A7366"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  <w:r w:rsidR="007A7366" w:rsidRPr="007A7366">
                        <w:rPr>
                          <w:rFonts w:ascii="Courier New" w:hAnsi="Courier New" w:cs="Courier New"/>
                          <w:i/>
                          <w:iCs/>
                          <w:color w:val="595959" w:themeColor="text1" w:themeTint="A6"/>
                          <w:sz w:val="16"/>
                          <w:szCs w:val="16"/>
                          <w:lang w:val="en-US"/>
                        </w:rPr>
                        <w:t xml:space="preserve"> 1 e data 27 de Abril de 2024</w:t>
                      </w:r>
                    </w:p>
                    <w:p w14:paraId="427EB221" w14:textId="674E2231" w:rsidR="00305714" w:rsidRPr="007A7366" w:rsidRDefault="00305714" w:rsidP="00ED5F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m4assessment </w:t>
                      </w: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((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client_id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 w:rsidR="00ED5F62" w:rsidRPr="00ED5F62">
                        <w:rPr>
                          <w:rFonts w:ascii="Courier New" w:hAnsi="Courier New" w:cs="Courier New"/>
                          <w:color w:val="DD594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ED5F62"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</w:t>
                      </w:r>
                      <w:r w:rsidR="00ED5F62"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AND</w:t>
                      </w:r>
                      <w:r w:rsidR="00ED5F62"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assessment_date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STR_TO_</w:t>
                      </w:r>
                      <w:proofErr w:type="gramStart"/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DATE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ED5F62">
                        <w:rPr>
                          <w:rFonts w:ascii="Courier New" w:hAnsi="Courier New" w:cs="Courier New"/>
                          <w:color w:val="538135" w:themeColor="accent6" w:themeShade="BF"/>
                          <w:sz w:val="16"/>
                          <w:szCs w:val="16"/>
                          <w:lang w:val="en-US"/>
                        </w:rPr>
                        <w:t>'27.04.2024'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ED5F62">
                        <w:rPr>
                          <w:rFonts w:ascii="Courier New" w:hAnsi="Courier New" w:cs="Courier New"/>
                          <w:color w:val="538135" w:themeColor="accent6" w:themeShade="BF"/>
                          <w:sz w:val="16"/>
                          <w:szCs w:val="16"/>
                          <w:lang w:val="en-US"/>
                        </w:rPr>
                        <w:t>'%</w:t>
                      </w:r>
                      <w:proofErr w:type="spellStart"/>
                      <w:r w:rsidRPr="00ED5F62">
                        <w:rPr>
                          <w:rFonts w:ascii="Courier New" w:hAnsi="Courier New" w:cs="Courier New"/>
                          <w:color w:val="538135" w:themeColor="accent6" w:themeShade="BF"/>
                          <w:sz w:val="16"/>
                          <w:szCs w:val="16"/>
                          <w:lang w:val="en-US"/>
                        </w:rPr>
                        <w:t>d.%c.%Y</w:t>
                      </w:r>
                      <w:proofErr w:type="spellEnd"/>
                      <w:r w:rsidRPr="00ED5F62">
                        <w:rPr>
                          <w:rFonts w:ascii="Courier New" w:hAnsi="Courier New" w:cs="Courier New"/>
                          <w:color w:val="538135" w:themeColor="accent6" w:themeShade="BF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)));</w:t>
                      </w:r>
                    </w:p>
                    <w:p w14:paraId="274ABD5D" w14:textId="6020352F" w:rsidR="00305714" w:rsidRDefault="0030571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B2CA7">
        <w:t>A base de dados foi estruturada de forma que qualquer individuo com o devido acesso possa de forma rápida e eficaz obter a informação relevante ao pedido, sem informações desnecessárias. O melhor exemplo disto encontra-se na tabela “</w:t>
      </w:r>
      <w:r w:rsidR="005B2CA7" w:rsidRPr="005B2CA7">
        <w:rPr>
          <w:i/>
          <w:iCs/>
        </w:rPr>
        <w:t>m4assessment</w:t>
      </w:r>
      <w:r w:rsidR="005B2CA7" w:rsidRPr="005B2CA7">
        <w:t>”</w:t>
      </w:r>
      <w:r w:rsidR="005B2CA7">
        <w:t xml:space="preserve">, que permite ao utilizador </w:t>
      </w:r>
      <w:r w:rsidR="00362075">
        <w:t xml:space="preserve">obter somente os resultados de uma certa avaliação </w:t>
      </w:r>
      <w:r w:rsidR="00305714">
        <w:t>com uma “</w:t>
      </w:r>
      <w:proofErr w:type="spellStart"/>
      <w:r w:rsidR="00305714">
        <w:t>query</w:t>
      </w:r>
      <w:proofErr w:type="spellEnd"/>
      <w:r w:rsidR="00305714">
        <w:t>”:</w:t>
      </w:r>
    </w:p>
    <w:p w14:paraId="0095DABF" w14:textId="768E6AA9" w:rsidR="00305714" w:rsidRPr="00CA6979" w:rsidRDefault="00ED5F62" w:rsidP="00CA6979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FFF9F0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B8412" wp14:editId="436D4D0C">
                <wp:simplePos x="0" y="0"/>
                <wp:positionH relativeFrom="margin">
                  <wp:align>center</wp:align>
                </wp:positionH>
                <wp:positionV relativeFrom="page">
                  <wp:posOffset>3912230</wp:posOffset>
                </wp:positionV>
                <wp:extent cx="3960495" cy="254000"/>
                <wp:effectExtent l="0" t="0" r="0" b="0"/>
                <wp:wrapTopAndBottom/>
                <wp:docPr id="757855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49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787B" w14:textId="0B20DC23" w:rsidR="00ED5F62" w:rsidRDefault="00ED5F62" w:rsidP="00ED5F62">
                            <w:r w:rsidRPr="00ED5F62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ED5F62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ExerciseDetails</w:t>
                            </w:r>
                            <w:proofErr w:type="spellEnd"/>
                            <w:r w:rsidRPr="00ED5F62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ED5F62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assessment_id</w:t>
                            </w:r>
                            <w:proofErr w:type="spellEnd"/>
                            <w:r w:rsidRPr="00ED5F62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D5F62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ED5F62">
                              <w:rPr>
                                <w:rFonts w:ascii="Courier New" w:hAnsi="Courier New" w:cs="Courier New"/>
                                <w:color w:val="DD594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ED5F62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B8412" id="_x0000_s1027" type="#_x0000_t202" style="position:absolute;margin-left:0;margin-top:308.05pt;width:311.85pt;height:2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" filled="f" stroked="f">
                <v:textbox>
                  <w:txbxContent>
                    <w:p w14:paraId="5263787B" w14:textId="0B20DC23" w:rsidR="00ED5F62" w:rsidRDefault="00ED5F62" w:rsidP="00ED5F62">
                      <w:r w:rsidRPr="00ED5F62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ED5F62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ExerciseDetails</w:t>
                      </w:r>
                      <w:proofErr w:type="spellEnd"/>
                      <w:r w:rsidRPr="00ED5F62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WHERE </w:t>
                      </w:r>
                      <w:proofErr w:type="spellStart"/>
                      <w:r w:rsidRPr="00ED5F62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assessment_id</w:t>
                      </w:r>
                      <w:proofErr w:type="spellEnd"/>
                      <w:r w:rsidRPr="00ED5F62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D5F62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proofErr w:type="gramStart"/>
                      <w:r w:rsidRPr="00ED5F62">
                        <w:rPr>
                          <w:rFonts w:ascii="Courier New" w:hAnsi="Courier New" w:cs="Courier New"/>
                          <w:color w:val="DD594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ED5F62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t xml:space="preserve">E caso o utilizador requeira os exercícios específicos realizados numa certa sessão poderá obtê-los com </w:t>
      </w:r>
    </w:p>
    <w:p w14:paraId="0DBF15A5" w14:textId="7412E43A" w:rsidR="007A7366" w:rsidRDefault="008D41FE" w:rsidP="007A7366">
      <w:pPr>
        <w:spacing w:line="360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082A3" wp14:editId="69927E3F">
                <wp:simplePos x="0" y="0"/>
                <wp:positionH relativeFrom="margin">
                  <wp:posOffset>1278890</wp:posOffset>
                </wp:positionH>
                <wp:positionV relativeFrom="page">
                  <wp:posOffset>4950974</wp:posOffset>
                </wp:positionV>
                <wp:extent cx="3386455" cy="254000"/>
                <wp:effectExtent l="0" t="0" r="0" b="0"/>
                <wp:wrapTopAndBottom/>
                <wp:docPr id="1786795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0ABC" w14:textId="59B007FF" w:rsidR="007A7366" w:rsidRPr="007A7366" w:rsidRDefault="007A7366" w:rsidP="00ED5F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both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B2CE2"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COUNT</w:t>
                            </w:r>
                            <w:r w:rsidR="005B2CE2"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*) </w:t>
                            </w: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A7366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m4assessment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A736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366">
                              <w:rPr>
                                <w:rFonts w:ascii="Courier New" w:hAnsi="Courier New" w:cs="Courier New"/>
                                <w:color w:val="FF9562"/>
                                <w:sz w:val="16"/>
                                <w:szCs w:val="16"/>
                                <w:lang w:val="en-US"/>
                              </w:rPr>
                              <w:t>client_id</w:t>
                            </w:r>
                            <w:proofErr w:type="spellEnd"/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A7366">
                              <w:rPr>
                                <w:rFonts w:ascii="Courier New" w:hAnsi="Courier New" w:cs="Courier New"/>
                                <w:color w:val="DD594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A736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FDE5A47" w14:textId="77777777" w:rsidR="007A7366" w:rsidRDefault="007A7366" w:rsidP="007A736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82A3" id="_x0000_s1028" type="#_x0000_t202" style="position:absolute;left:0;text-align:left;margin-left:100.7pt;margin-top:389.85pt;width:266.6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" filled="f" stroked="f">
                <v:textbox>
                  <w:txbxContent>
                    <w:p w14:paraId="2EBA0ABC" w14:textId="59B007FF" w:rsidR="007A7366" w:rsidRPr="007A7366" w:rsidRDefault="007A7366" w:rsidP="00ED5F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both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="005B2CE2"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COUNT</w:t>
                      </w:r>
                      <w:r w:rsidR="005B2CE2"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*) </w:t>
                      </w: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A7366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m4assessment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A736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A7366">
                        <w:rPr>
                          <w:rFonts w:ascii="Courier New" w:hAnsi="Courier New" w:cs="Courier New"/>
                          <w:color w:val="FF9562"/>
                          <w:sz w:val="16"/>
                          <w:szCs w:val="16"/>
                          <w:lang w:val="en-US"/>
                        </w:rPr>
                        <w:t>client_id</w:t>
                      </w:r>
                      <w:proofErr w:type="spellEnd"/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A7366">
                        <w:rPr>
                          <w:rFonts w:ascii="Courier New" w:hAnsi="Courier New" w:cs="Courier New"/>
                          <w:color w:val="DD594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A7366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FDE5A47" w14:textId="77777777" w:rsidR="007A7366" w:rsidRDefault="007A7366" w:rsidP="007A7366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7366">
        <w:t>Como referido anteriormente,</w:t>
      </w:r>
      <w:r w:rsidRPr="008D41FE">
        <w:t xml:space="preserve"> </w:t>
      </w:r>
      <w:r>
        <w:t>d</w:t>
      </w:r>
      <w:r>
        <w:t>e forma a fazer as tabelas mais legíveis</w:t>
      </w:r>
      <w:r w:rsidR="007A7366">
        <w:t xml:space="preserve"> certas funcionalidades foram relegadas </w:t>
      </w:r>
      <w:r w:rsidR="002B46ED">
        <w:t>par</w:t>
      </w:r>
      <w:r w:rsidR="00CA6979">
        <w:t>a</w:t>
      </w:r>
      <w:r w:rsidR="007A7366">
        <w:t xml:space="preserve"> outras partes do projecto, uma das quais, a contagem de sessões com um cliente uma vez que tal função pode ser alcançada com o comando:</w:t>
      </w:r>
    </w:p>
    <w:p w14:paraId="638B69FA" w14:textId="77777777" w:rsidR="006F1B77" w:rsidRDefault="006F1B77" w:rsidP="006F1B77">
      <w:pPr>
        <w:spacing w:line="360" w:lineRule="auto"/>
        <w:ind w:firstLine="360"/>
        <w:jc w:val="center"/>
      </w:pPr>
    </w:p>
    <w:p w14:paraId="71CC87C8" w14:textId="605F13CA" w:rsidR="004B2482" w:rsidRDefault="006F1B77" w:rsidP="004B2482">
      <w:pPr>
        <w:pStyle w:val="Heading1"/>
        <w:spacing w:line="360" w:lineRule="auto"/>
        <w:ind w:firstLine="360"/>
      </w:pPr>
      <w:r w:rsidRPr="006F1B77">
        <w:rPr>
          <w:sz w:val="28"/>
          <w:szCs w:val="28"/>
        </w:rPr>
        <w:t>Funcionalidade e Descrições</w:t>
      </w:r>
    </w:p>
    <w:p w14:paraId="6BC19AD4" w14:textId="4A3B4A6B" w:rsidR="004B2482" w:rsidRPr="00B9778F" w:rsidRDefault="004B2482" w:rsidP="004B2482">
      <w:pPr>
        <w:spacing w:line="360" w:lineRule="auto"/>
        <w:ind w:firstLine="360"/>
        <w:jc w:val="both"/>
      </w:pPr>
      <w:r>
        <w:t xml:space="preserve">O esquema da base de dados foi criado de forma que qualquer ponto de partida consiga chegar a qualquer tipo de informação, como tal as relações estado definidas de forma que qualquer utilizador tenha acesso a toda a informação que lhe corresponde. </w:t>
      </w:r>
    </w:p>
    <w:p w14:paraId="00FDD1B5" w14:textId="678F01C0" w:rsidR="008D41FE" w:rsidRDefault="005B2CE2" w:rsidP="005B2CE2">
      <w:pPr>
        <w:spacing w:after="160" w:line="360" w:lineRule="auto"/>
        <w:ind w:firstLine="360"/>
      </w:pPr>
      <w:r>
        <w:t xml:space="preserve">A escolha de estruturar a base de dados à volta da tabela </w:t>
      </w:r>
      <w:r>
        <w:t>Fisiologista</w:t>
      </w:r>
      <w:r>
        <w:t>s (“</w:t>
      </w:r>
      <w:proofErr w:type="spellStart"/>
      <w:r>
        <w:t>Physician</w:t>
      </w:r>
      <w:proofErr w:type="spellEnd"/>
      <w:r>
        <w:t xml:space="preserve">”) permite uma maior proteção dos dados dos </w:t>
      </w:r>
      <w:r w:rsidRPr="00B01052">
        <w:t>clientes</w:t>
      </w:r>
      <w:r w:rsidR="00C641D6" w:rsidRPr="00B01052">
        <w:t xml:space="preserve"> (relação </w:t>
      </w:r>
      <w:proofErr w:type="spellStart"/>
      <w:r w:rsidR="00C641D6" w:rsidRPr="00B01052">
        <w:t>one</w:t>
      </w:r>
      <w:proofErr w:type="spellEnd"/>
      <w:r w:rsidR="00C641D6" w:rsidRPr="00B01052">
        <w:t>-to-</w:t>
      </w:r>
      <w:proofErr w:type="spellStart"/>
      <w:r w:rsidR="00C641D6" w:rsidRPr="00B01052">
        <w:t>many</w:t>
      </w:r>
      <w:proofErr w:type="spellEnd"/>
      <w:r w:rsidR="00C641D6" w:rsidRPr="00B01052">
        <w:t xml:space="preserve"> com as tabelas clientes e m4assessment)</w:t>
      </w:r>
      <w:r w:rsidRPr="00B01052">
        <w:t xml:space="preserve">, uma vez </w:t>
      </w:r>
      <w:r w:rsidR="00747CAA" w:rsidRPr="00B01052">
        <w:t>que apenas</w:t>
      </w:r>
      <w:r w:rsidRPr="00B01052">
        <w:t xml:space="preserve"> o profissional atribuído ao cliente terá acesso à sua informação. </w:t>
      </w:r>
      <w:r w:rsidR="00747CAA" w:rsidRPr="00B01052">
        <w:t xml:space="preserve">Ainda na tabela </w:t>
      </w:r>
      <w:r w:rsidR="00747CAA">
        <w:t>de fisiologistas, é relevante realçar que isto permite uma fácil e rápida integração com outras bases de dados (nomeadamente no projecto paralelo da página de login), apesar de tais medidas ainda não estarem implementadas.</w:t>
      </w:r>
    </w:p>
    <w:p w14:paraId="5FB2CC39" w14:textId="48053690" w:rsidR="002B7929" w:rsidRDefault="002B7929" w:rsidP="005B2CE2">
      <w:pPr>
        <w:spacing w:after="160" w:line="360" w:lineRule="auto"/>
        <w:ind w:firstLine="360"/>
      </w:pPr>
      <w:r>
        <w:t>Relativamente à tabela cliente, apesar de não ser pedido decidi adicionar algumas colunas que possam ser úteis para a monitorização do estado de saúde do cliente</w:t>
      </w:r>
      <w:r w:rsidR="00C641D6">
        <w:t xml:space="preserve">. Esta tabela tem uma relação </w:t>
      </w:r>
      <w:proofErr w:type="spellStart"/>
      <w:r w:rsidR="00C641D6">
        <w:t>one</w:t>
      </w:r>
      <w:proofErr w:type="spellEnd"/>
      <w:r w:rsidR="00C641D6">
        <w:t>-to-</w:t>
      </w:r>
      <w:proofErr w:type="spellStart"/>
      <w:r w:rsidR="00C641D6">
        <w:t>many</w:t>
      </w:r>
      <w:proofErr w:type="spellEnd"/>
      <w:r w:rsidR="00C641D6">
        <w:t xml:space="preserve"> com a tabela m4assessment, dada natureza recorrente da última (um cliente irá realizar </w:t>
      </w:r>
      <w:r w:rsidR="00FD1605">
        <w:t>várias</w:t>
      </w:r>
      <w:r w:rsidR="00C641D6">
        <w:t xml:space="preserve"> avaliações ao longo da sua monitorização). </w:t>
      </w:r>
    </w:p>
    <w:p w14:paraId="434B156A" w14:textId="0C056A2E" w:rsidR="00FD1605" w:rsidRDefault="00FD1605" w:rsidP="005B2CE2">
      <w:pPr>
        <w:spacing w:after="160" w:line="360" w:lineRule="auto"/>
        <w:ind w:firstLine="360"/>
      </w:pPr>
      <w:r>
        <w:lastRenderedPageBreak/>
        <w:t>A tabela m4assessment corresponde à avaliação M4 em si (como o nome indica), estruturada de forma a requerer tanto um fisiologista como um cliente, apresenta uma redundância ao nível da “</w:t>
      </w:r>
      <w:proofErr w:type="spellStart"/>
      <w:r w:rsidRPr="00FD1605">
        <w:rPr>
          <w:i/>
          <w:iCs/>
        </w:rPr>
        <w:t>foreign</w:t>
      </w:r>
      <w:proofErr w:type="spellEnd"/>
      <w:r w:rsidRPr="00FD1605">
        <w:rPr>
          <w:i/>
          <w:iCs/>
        </w:rPr>
        <w:t xml:space="preserve"> </w:t>
      </w:r>
      <w:proofErr w:type="spellStart"/>
      <w:r w:rsidRPr="00FD1605">
        <w:rPr>
          <w:i/>
          <w:iCs/>
        </w:rPr>
        <w:t>key</w:t>
      </w:r>
      <w:proofErr w:type="spellEnd"/>
      <w:r w:rsidRPr="00FD1605">
        <w:t>”</w:t>
      </w:r>
      <w:r>
        <w:t xml:space="preserve"> </w:t>
      </w:r>
      <w:proofErr w:type="spellStart"/>
      <w:r>
        <w:t>physician_id</w:t>
      </w:r>
      <w:proofErr w:type="spellEnd"/>
      <w:r>
        <w:t>, uma vez que a última já serve de chave externa para a tabela cliente. Isto foi feito deliberadamente de forma a minimizar perdas de dados em caso de corrupção da informação, permitindo então que as avaliações possam ser recriadas através de uma composição das tabelas “</w:t>
      </w:r>
      <w:proofErr w:type="spellStart"/>
      <w:r>
        <w:t>Clients</w:t>
      </w:r>
      <w:proofErr w:type="spellEnd"/>
      <w:r>
        <w:t>” e “</w:t>
      </w:r>
      <w:proofErr w:type="spellStart"/>
      <w:r>
        <w:t>Physician</w:t>
      </w:r>
      <w:proofErr w:type="spellEnd"/>
      <w:r>
        <w:t xml:space="preserve">”. Esta tabela armazena o grosso da informação </w:t>
      </w:r>
      <w:r w:rsidR="00374545">
        <w:t xml:space="preserve">relevante a uma avaliação (as perguntas pré-treino, tempo de início e fim, as avaliações PSS e PSI e se o cliente precisa de um novo plano). Apresenta uma relação </w:t>
      </w:r>
      <w:proofErr w:type="spellStart"/>
      <w:r w:rsidR="00374545">
        <w:t>one</w:t>
      </w:r>
      <w:proofErr w:type="spellEnd"/>
      <w:r w:rsidR="00374545">
        <w:t>-to-</w:t>
      </w:r>
      <w:proofErr w:type="spellStart"/>
      <w:r w:rsidR="00374545">
        <w:t>many</w:t>
      </w:r>
      <w:proofErr w:type="spellEnd"/>
      <w:r w:rsidR="00374545">
        <w:t xml:space="preserve"> com a tabela “</w:t>
      </w:r>
      <w:proofErr w:type="spellStart"/>
      <w:r w:rsidR="00374545">
        <w:t>ExerciseDetails</w:t>
      </w:r>
      <w:proofErr w:type="spellEnd"/>
      <w:r w:rsidR="00374545">
        <w:t>”</w:t>
      </w:r>
      <w:r w:rsidR="00F27540">
        <w:t xml:space="preserve"> de forma que a englobar todos os exercícios realizados durante uma avaliação.</w:t>
      </w:r>
    </w:p>
    <w:p w14:paraId="160B1A10" w14:textId="1766286A" w:rsidR="00B01052" w:rsidRDefault="00B01052" w:rsidP="005B2CE2">
      <w:pPr>
        <w:spacing w:after="160" w:line="360" w:lineRule="auto"/>
        <w:ind w:firstLine="360"/>
      </w:pPr>
      <w:r>
        <w:t>Finalmente, a tabela “</w:t>
      </w:r>
      <w:proofErr w:type="spellStart"/>
      <w:r>
        <w:t>ExerciseDetails</w:t>
      </w:r>
      <w:proofErr w:type="spellEnd"/>
      <w:r>
        <w:t xml:space="preserve">” corresponde a cada exercício de uma avaliação e contém a informação sobre esse exercício individual. </w:t>
      </w:r>
    </w:p>
    <w:p w14:paraId="157E0C21" w14:textId="77777777" w:rsidR="00ED5F62" w:rsidRDefault="00ED5F62" w:rsidP="005B2CE2">
      <w:pPr>
        <w:spacing w:line="360" w:lineRule="auto"/>
        <w:ind w:firstLine="360"/>
        <w:jc w:val="both"/>
      </w:pPr>
    </w:p>
    <w:p w14:paraId="1B20EC76" w14:textId="07577E49" w:rsidR="00B9778F" w:rsidRPr="00E86251" w:rsidRDefault="00B9778F" w:rsidP="005B2CE2">
      <w:pPr>
        <w:spacing w:line="360" w:lineRule="auto"/>
        <w:ind w:firstLine="360"/>
        <w:jc w:val="both"/>
      </w:pPr>
    </w:p>
    <w:p w14:paraId="46453C4C" w14:textId="2EF9E1E0" w:rsidR="576062CF" w:rsidRPr="005B2CA7" w:rsidRDefault="006D4DC7" w:rsidP="005B2CA7">
      <w:pPr>
        <w:pStyle w:val="Heading1"/>
        <w:rPr>
          <w:sz w:val="28"/>
          <w:szCs w:val="28"/>
        </w:rPr>
      </w:pPr>
      <w:r w:rsidRPr="006D4DC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5B248B" wp14:editId="001A8615">
                <wp:simplePos x="0" y="0"/>
                <wp:positionH relativeFrom="column">
                  <wp:posOffset>3846195</wp:posOffset>
                </wp:positionH>
                <wp:positionV relativeFrom="paragraph">
                  <wp:posOffset>4027805</wp:posOffset>
                </wp:positionV>
                <wp:extent cx="1798320" cy="302260"/>
                <wp:effectExtent l="0" t="0" r="0" b="2540"/>
                <wp:wrapSquare wrapText="bothSides"/>
                <wp:docPr id="1311776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BFF5" w14:textId="7252362A" w:rsidR="006D4DC7" w:rsidRPr="006D4DC7" w:rsidRDefault="006D4DC7" w:rsidP="006D4DC7">
                            <w:pPr>
                              <w:ind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6D4DC7">
                              <w:rPr>
                                <w:sz w:val="18"/>
                                <w:szCs w:val="18"/>
                              </w:rPr>
                              <w:t>Esquema Relacional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Crow’s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Foot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248B" id="_x0000_s1029" type="#_x0000_t202" style="position:absolute;left:0;text-align:left;margin-left:302.85pt;margin-top:317.15pt;width:141.6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" filled="f" stroked="f">
                <v:textbox>
                  <w:txbxContent>
                    <w:p w14:paraId="4839BFF5" w14:textId="7252362A" w:rsidR="006D4DC7" w:rsidRPr="006D4DC7" w:rsidRDefault="006D4DC7" w:rsidP="006D4DC7">
                      <w:pPr>
                        <w:ind w:firstLine="0"/>
                        <w:rPr>
                          <w:sz w:val="14"/>
                          <w:szCs w:val="14"/>
                        </w:rPr>
                      </w:pPr>
                      <w:r w:rsidRPr="006D4DC7">
                        <w:rPr>
                          <w:sz w:val="18"/>
                          <w:szCs w:val="18"/>
                        </w:rPr>
                        <w:t>Esquema Relacional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Crow’s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Foot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1FE" w:rsidRPr="005B2CA7">
        <w:drawing>
          <wp:anchor distT="0" distB="0" distL="114300" distR="114300" simplePos="0" relativeHeight="251658240" behindDoc="0" locked="0" layoutInCell="1" allowOverlap="1" wp14:anchorId="5C94D6FF" wp14:editId="2229FB81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6679565" cy="4020185"/>
            <wp:effectExtent l="0" t="0" r="0" b="0"/>
            <wp:wrapSquare wrapText="bothSides"/>
            <wp:docPr id="14783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2437" name="Picture 1"/>
                    <pic:cNvPicPr/>
                  </pic:nvPicPr>
                  <pic:blipFill>
                    <a:blip r:embed="rId11">
                      <a:clrChange>
                        <a:clrFrom>
                          <a:srgbClr val="44444C"/>
                        </a:clrFrom>
                        <a:clrTo>
                          <a:srgbClr val="44444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" b="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40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76062CF" w:rsidRPr="005B2CA7">
        <w:rPr>
          <w:sz w:val="28"/>
          <w:szCs w:val="28"/>
        </w:rPr>
        <w:t xml:space="preserve"> </w:t>
      </w:r>
    </w:p>
    <w:p w14:paraId="4F42BE7B" w14:textId="77777777" w:rsidR="00FD1605" w:rsidRDefault="00FD1605" w:rsidP="007A7366">
      <w:pPr>
        <w:spacing w:line="360" w:lineRule="auto"/>
        <w:ind w:firstLine="0"/>
        <w:jc w:val="both"/>
      </w:pPr>
    </w:p>
    <w:p w14:paraId="5F22ED9B" w14:textId="77777777" w:rsidR="00FD1605" w:rsidRDefault="00FD1605" w:rsidP="007A7366">
      <w:pPr>
        <w:spacing w:line="360" w:lineRule="auto"/>
        <w:ind w:firstLine="0"/>
        <w:jc w:val="both"/>
      </w:pPr>
    </w:p>
    <w:p w14:paraId="24CF2B56" w14:textId="447C7A02" w:rsidR="00FD1605" w:rsidRDefault="00FD1605" w:rsidP="00FD1605">
      <w:pPr>
        <w:pStyle w:val="Heading1"/>
        <w:rPr>
          <w:sz w:val="28"/>
          <w:szCs w:val="28"/>
        </w:rPr>
      </w:pPr>
      <w:r w:rsidRPr="00FD1605">
        <w:rPr>
          <w:sz w:val="28"/>
          <w:szCs w:val="28"/>
        </w:rPr>
        <w:t>Conclusão</w:t>
      </w:r>
    </w:p>
    <w:p w14:paraId="5941723F" w14:textId="76F34C52" w:rsidR="00B01052" w:rsidRDefault="00B01052" w:rsidP="00B01052">
      <w:r>
        <w:t xml:space="preserve">Apesar de cumprir o objetivo requerido, ainda há áreas que podem ser expandidas e ou melhoradas, dependendo da evolução do projecto. </w:t>
      </w:r>
    </w:p>
    <w:p w14:paraId="6AF6A30E" w14:textId="039EA0CB" w:rsidR="00B01052" w:rsidRPr="00B01052" w:rsidRDefault="00B01052" w:rsidP="00B01052">
      <w:r>
        <w:t>Analisando a evolução do projecto nesta primeira parte, verifiquei que em certas partes tomei decisões demasiado ambiciosas (como tentar implementar “</w:t>
      </w:r>
      <w:proofErr w:type="spellStart"/>
      <w:r>
        <w:t>triggers</w:t>
      </w:r>
      <w:proofErr w:type="spellEnd"/>
      <w:r>
        <w:t xml:space="preserve">” de forma a minimizar possíveis erros humanos) que resultaram em </w:t>
      </w:r>
      <w:proofErr w:type="spellStart"/>
      <w:r>
        <w:t>setbacks</w:t>
      </w:r>
      <w:proofErr w:type="spellEnd"/>
      <w:r>
        <w:t xml:space="preserve"> e perdas de tempo desnecessárias, e que acabaram por ser desnecessárias com uma melhor divisão de funções </w:t>
      </w:r>
      <w:r w:rsidR="00C32FD2">
        <w:t xml:space="preserve">entre os vários níveis de </w:t>
      </w:r>
      <w:proofErr w:type="spellStart"/>
      <w:r w:rsidR="00C32FD2">
        <w:t>full-stack</w:t>
      </w:r>
      <w:proofErr w:type="spellEnd"/>
      <w:r w:rsidR="00C32FD2">
        <w:t xml:space="preserve"> </w:t>
      </w:r>
      <w:proofErr w:type="spellStart"/>
      <w:r w:rsidR="00C32FD2">
        <w:t>development</w:t>
      </w:r>
      <w:proofErr w:type="spellEnd"/>
      <w:r w:rsidR="00C32FD2">
        <w:t>.</w:t>
      </w:r>
    </w:p>
    <w:sectPr w:rsidR="00B01052" w:rsidRPr="00B0105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2A5FA" w14:textId="77777777" w:rsidR="00326E70" w:rsidRPr="00E86251" w:rsidRDefault="00326E70">
      <w:pPr>
        <w:spacing w:line="240" w:lineRule="auto"/>
      </w:pPr>
      <w:r w:rsidRPr="00E86251">
        <w:separator/>
      </w:r>
    </w:p>
  </w:endnote>
  <w:endnote w:type="continuationSeparator" w:id="0">
    <w:p w14:paraId="27721917" w14:textId="77777777" w:rsidR="00326E70" w:rsidRPr="00E86251" w:rsidRDefault="00326E70">
      <w:pPr>
        <w:spacing w:line="240" w:lineRule="auto"/>
      </w:pPr>
      <w:r w:rsidRPr="00E86251">
        <w:continuationSeparator/>
      </w:r>
    </w:p>
  </w:endnote>
  <w:endnote w:type="continuationNotice" w:id="1">
    <w:p w14:paraId="3233C7CF" w14:textId="77777777" w:rsidR="00326E70" w:rsidRPr="00E86251" w:rsidRDefault="00326E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RPr="00E86251" w14:paraId="08B32A4C" w14:textId="77777777" w:rsidTr="733B038C">
      <w:tc>
        <w:tcPr>
          <w:tcW w:w="3120" w:type="dxa"/>
        </w:tcPr>
        <w:p w14:paraId="1F83FF21" w14:textId="77777777" w:rsidR="733B038C" w:rsidRPr="00E86251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5DF68AF" w14:textId="77777777" w:rsidR="733B038C" w:rsidRPr="00E86251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6BFD74C" w14:textId="77777777" w:rsidR="733B038C" w:rsidRPr="00E86251" w:rsidRDefault="733B038C" w:rsidP="733B038C">
          <w:pPr>
            <w:pStyle w:val="Header"/>
            <w:ind w:right="-115"/>
            <w:jc w:val="right"/>
          </w:pPr>
        </w:p>
      </w:tc>
    </w:tr>
  </w:tbl>
  <w:p w14:paraId="5C6A551D" w14:textId="77777777" w:rsidR="733B038C" w:rsidRPr="00E86251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RPr="00E86251" w14:paraId="2D13BAAD" w14:textId="77777777" w:rsidTr="733B038C">
      <w:tc>
        <w:tcPr>
          <w:tcW w:w="3120" w:type="dxa"/>
        </w:tcPr>
        <w:p w14:paraId="1AF20A5B" w14:textId="77777777" w:rsidR="733B038C" w:rsidRPr="00E86251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283F90F" w14:textId="77777777" w:rsidR="733B038C" w:rsidRPr="00E86251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BF6908A" w14:textId="77777777" w:rsidR="733B038C" w:rsidRPr="00E86251" w:rsidRDefault="733B038C" w:rsidP="733B038C">
          <w:pPr>
            <w:pStyle w:val="Header"/>
            <w:ind w:right="-115"/>
            <w:jc w:val="right"/>
          </w:pPr>
        </w:p>
      </w:tc>
    </w:tr>
  </w:tbl>
  <w:p w14:paraId="68ED4FB1" w14:textId="77777777" w:rsidR="733B038C" w:rsidRPr="00E86251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E595A" w14:textId="77777777" w:rsidR="00326E70" w:rsidRPr="00E86251" w:rsidRDefault="00326E70">
      <w:pPr>
        <w:spacing w:line="240" w:lineRule="auto"/>
      </w:pPr>
      <w:r w:rsidRPr="00E86251">
        <w:separator/>
      </w:r>
    </w:p>
  </w:footnote>
  <w:footnote w:type="continuationSeparator" w:id="0">
    <w:p w14:paraId="1B82C60A" w14:textId="77777777" w:rsidR="00326E70" w:rsidRPr="00E86251" w:rsidRDefault="00326E70">
      <w:pPr>
        <w:spacing w:line="240" w:lineRule="auto"/>
      </w:pPr>
      <w:r w:rsidRPr="00E86251">
        <w:continuationSeparator/>
      </w:r>
    </w:p>
  </w:footnote>
  <w:footnote w:type="continuationNotice" w:id="1">
    <w:p w14:paraId="6D30A39D" w14:textId="77777777" w:rsidR="00326E70" w:rsidRPr="00E86251" w:rsidRDefault="00326E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86251" w:rsidRPr="00E86251" w14:paraId="2B73D651" w14:textId="77777777" w:rsidTr="008830C9">
      <w:tc>
        <w:tcPr>
          <w:tcW w:w="3120" w:type="dxa"/>
        </w:tcPr>
        <w:p w14:paraId="7006FE4B" w14:textId="2B4FC395" w:rsidR="00E86251" w:rsidRPr="00E86251" w:rsidRDefault="00E86251" w:rsidP="00904DBE">
          <w:pPr>
            <w:pStyle w:val="Header"/>
            <w:jc w:val="center"/>
          </w:pPr>
        </w:p>
      </w:tc>
      <w:tc>
        <w:tcPr>
          <w:tcW w:w="3120" w:type="dxa"/>
        </w:tcPr>
        <w:p w14:paraId="5756792F" w14:textId="77777777" w:rsidR="00E86251" w:rsidRPr="00E86251" w:rsidRDefault="00E86251" w:rsidP="00904DBE">
          <w:pPr>
            <w:pStyle w:val="Header"/>
            <w:ind w:right="-115"/>
            <w:jc w:val="right"/>
          </w:pPr>
          <w:r w:rsidRPr="00E86251">
            <w:fldChar w:fldCharType="begin"/>
          </w:r>
          <w:r w:rsidRPr="00E86251">
            <w:instrText>PAGE</w:instrText>
          </w:r>
          <w:r w:rsidRPr="00E86251">
            <w:fldChar w:fldCharType="separate"/>
          </w:r>
          <w:r w:rsidRPr="00E86251">
            <w:t>2</w:t>
          </w:r>
          <w:r w:rsidRPr="00E86251">
            <w:fldChar w:fldCharType="end"/>
          </w:r>
        </w:p>
      </w:tc>
    </w:tr>
  </w:tbl>
  <w:p w14:paraId="15F1BDE4" w14:textId="2E0F015F" w:rsidR="733B038C" w:rsidRPr="00E86251" w:rsidRDefault="00E86251" w:rsidP="733B038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5D6D99" wp14:editId="5E9BF4AA">
          <wp:simplePos x="0" y="0"/>
          <wp:positionH relativeFrom="column">
            <wp:posOffset>-914133</wp:posOffset>
          </wp:positionH>
          <wp:positionV relativeFrom="paragraph">
            <wp:posOffset>-620873</wp:posOffset>
          </wp:positionV>
          <wp:extent cx="1844040" cy="702310"/>
          <wp:effectExtent l="0" t="0" r="0" b="0"/>
          <wp:wrapSquare wrapText="bothSides"/>
          <wp:docPr id="851176480" name="Picture 2" descr="A black background with orange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1176480" name="Picture 2" descr="A black background with orange and grey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04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E86251" w:rsidRPr="00E86251" w14:paraId="2B079C34" w14:textId="77777777" w:rsidTr="00FD478C">
      <w:tc>
        <w:tcPr>
          <w:tcW w:w="3120" w:type="dxa"/>
        </w:tcPr>
        <w:p w14:paraId="002F8E4A" w14:textId="373101E7" w:rsidR="00E86251" w:rsidRPr="00E86251" w:rsidRDefault="00E86251" w:rsidP="733B038C">
          <w:pPr>
            <w:pStyle w:val="Header"/>
            <w:jc w:val="center"/>
          </w:pPr>
        </w:p>
      </w:tc>
      <w:tc>
        <w:tcPr>
          <w:tcW w:w="3120" w:type="dxa"/>
        </w:tcPr>
        <w:p w14:paraId="3B724D2D" w14:textId="77777777" w:rsidR="00E86251" w:rsidRPr="00E86251" w:rsidRDefault="00E86251" w:rsidP="733B038C">
          <w:pPr>
            <w:pStyle w:val="Header"/>
            <w:ind w:right="-115"/>
            <w:jc w:val="right"/>
          </w:pPr>
        </w:p>
      </w:tc>
    </w:tr>
  </w:tbl>
  <w:p w14:paraId="5E004B7C" w14:textId="6E22BD60" w:rsidR="733B038C" w:rsidRPr="00E86251" w:rsidRDefault="00E86251" w:rsidP="733B038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8ABE88" wp14:editId="3AB7ED73">
          <wp:simplePos x="0" y="0"/>
          <wp:positionH relativeFrom="column">
            <wp:posOffset>-914352</wp:posOffset>
          </wp:positionH>
          <wp:positionV relativeFrom="paragraph">
            <wp:posOffset>-627858</wp:posOffset>
          </wp:positionV>
          <wp:extent cx="1981200" cy="754380"/>
          <wp:effectExtent l="0" t="0" r="0" b="0"/>
          <wp:wrapSquare wrapText="bothSides"/>
          <wp:docPr id="720655512" name="Picture 1" descr="A black background with orange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655512" name="Picture 1" descr="A black background with orange and grey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E7431"/>
    <w:multiLevelType w:val="multilevel"/>
    <w:tmpl w:val="97B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569E"/>
    <w:multiLevelType w:val="multilevel"/>
    <w:tmpl w:val="83D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63500">
    <w:abstractNumId w:val="0"/>
  </w:num>
  <w:num w:numId="2" w16cid:durableId="65368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FA"/>
    <w:rsid w:val="001C79FB"/>
    <w:rsid w:val="00234DCE"/>
    <w:rsid w:val="002B46ED"/>
    <w:rsid w:val="002B7929"/>
    <w:rsid w:val="002C3BE4"/>
    <w:rsid w:val="002F7E04"/>
    <w:rsid w:val="00305714"/>
    <w:rsid w:val="00326E70"/>
    <w:rsid w:val="00342E56"/>
    <w:rsid w:val="00362075"/>
    <w:rsid w:val="00371BD9"/>
    <w:rsid w:val="00374545"/>
    <w:rsid w:val="0042207D"/>
    <w:rsid w:val="004B2482"/>
    <w:rsid w:val="004C683E"/>
    <w:rsid w:val="00500997"/>
    <w:rsid w:val="00530EF3"/>
    <w:rsid w:val="005936DA"/>
    <w:rsid w:val="005B2CA7"/>
    <w:rsid w:val="005B2CE2"/>
    <w:rsid w:val="00604652"/>
    <w:rsid w:val="006C101C"/>
    <w:rsid w:val="006D4DC7"/>
    <w:rsid w:val="006F1B77"/>
    <w:rsid w:val="006F4709"/>
    <w:rsid w:val="00702B81"/>
    <w:rsid w:val="00727711"/>
    <w:rsid w:val="0074264E"/>
    <w:rsid w:val="00747CAA"/>
    <w:rsid w:val="00796468"/>
    <w:rsid w:val="007A7366"/>
    <w:rsid w:val="007D4A2B"/>
    <w:rsid w:val="007E2D6A"/>
    <w:rsid w:val="008078FA"/>
    <w:rsid w:val="00823731"/>
    <w:rsid w:val="008544FA"/>
    <w:rsid w:val="00872156"/>
    <w:rsid w:val="008D41FE"/>
    <w:rsid w:val="00904DBE"/>
    <w:rsid w:val="00A75901"/>
    <w:rsid w:val="00B01052"/>
    <w:rsid w:val="00B5233A"/>
    <w:rsid w:val="00B9778F"/>
    <w:rsid w:val="00BA6612"/>
    <w:rsid w:val="00C26C30"/>
    <w:rsid w:val="00C32FD2"/>
    <w:rsid w:val="00C641D6"/>
    <w:rsid w:val="00CA1E31"/>
    <w:rsid w:val="00CA6979"/>
    <w:rsid w:val="00CD7F50"/>
    <w:rsid w:val="00D613B6"/>
    <w:rsid w:val="00DA395D"/>
    <w:rsid w:val="00DF1ADF"/>
    <w:rsid w:val="00DF2171"/>
    <w:rsid w:val="00DF3215"/>
    <w:rsid w:val="00E078FD"/>
    <w:rsid w:val="00E23707"/>
    <w:rsid w:val="00E86251"/>
    <w:rsid w:val="00E879E7"/>
    <w:rsid w:val="00ED5F62"/>
    <w:rsid w:val="00F27540"/>
    <w:rsid w:val="00F43ACD"/>
    <w:rsid w:val="00F941E8"/>
    <w:rsid w:val="00FA4C9E"/>
    <w:rsid w:val="00FD1605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671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977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mba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94E9D7A62B4CF09598EB689F73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7FF4-3E19-47F5-A7C4-5386D6128D57}"/>
      </w:docPartPr>
      <w:docPartBody>
        <w:p w:rsidR="00000000" w:rsidRDefault="00000000">
          <w:pPr>
            <w:pStyle w:val="C694E9D7A62B4CF09598EB689F73824F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AF"/>
    <w:rsid w:val="000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8CC7A6A19465DBE0D7ECEB5612EB8">
    <w:name w:val="94D8CC7A6A19465DBE0D7ECEB5612EB8"/>
  </w:style>
  <w:style w:type="paragraph" w:customStyle="1" w:styleId="B980E672037D40F5B6C9A3F1623BD61A">
    <w:name w:val="B980E672037D40F5B6C9A3F1623BD61A"/>
  </w:style>
  <w:style w:type="paragraph" w:customStyle="1" w:styleId="2A45B1F6FA8848AC9779B463EE226455">
    <w:name w:val="2A45B1F6FA8848AC9779B463EE226455"/>
  </w:style>
  <w:style w:type="paragraph" w:customStyle="1" w:styleId="592C734E3E174A14888792402C6ED824">
    <w:name w:val="592C734E3E174A14888792402C6ED824"/>
  </w:style>
  <w:style w:type="paragraph" w:customStyle="1" w:styleId="AA4F0878CEA74EFFA9260DDB57D2F0E4">
    <w:name w:val="AA4F0878CEA74EFFA9260DDB57D2F0E4"/>
  </w:style>
  <w:style w:type="paragraph" w:customStyle="1" w:styleId="1D901598DB53422D8BA4C49295AE4F04">
    <w:name w:val="1D901598DB53422D8BA4C49295AE4F04"/>
  </w:style>
  <w:style w:type="paragraph" w:customStyle="1" w:styleId="4B22CF6796F244D4834B65E29666A2B0">
    <w:name w:val="4B22CF6796F244D4834B65E29666A2B0"/>
  </w:style>
  <w:style w:type="paragraph" w:customStyle="1" w:styleId="98A1B07898214CCE90745E6375EE4597">
    <w:name w:val="98A1B07898214CCE90745E6375EE4597"/>
  </w:style>
  <w:style w:type="paragraph" w:customStyle="1" w:styleId="E97C07DD8500488783E3D0F0DC1B22D6">
    <w:name w:val="E97C07DD8500488783E3D0F0DC1B22D6"/>
  </w:style>
  <w:style w:type="paragraph" w:customStyle="1" w:styleId="C694E9D7A62B4CF09598EB689F73824F">
    <w:name w:val="C694E9D7A62B4CF09598EB689F73824F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7BF127810CB84799A59310E0CA185096">
    <w:name w:val="7BF127810CB84799A59310E0CA18509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2D90D1573EF4826B5C2B86A61AD9E56">
    <w:name w:val="A2D90D1573EF4826B5C2B86A61AD9E56"/>
  </w:style>
  <w:style w:type="paragraph" w:customStyle="1" w:styleId="CE7AE1DF380D4B05B2EBB0EF116396CC">
    <w:name w:val="CE7AE1DF380D4B05B2EBB0EF116396CC"/>
  </w:style>
  <w:style w:type="paragraph" w:customStyle="1" w:styleId="3DCAB17E2F264E939A2677547CAB8CFB">
    <w:name w:val="3DCAB17E2F264E939A2677547CAB8CFB"/>
  </w:style>
  <w:style w:type="paragraph" w:customStyle="1" w:styleId="45D356968E4546C3AD29FD6DDB7A4343">
    <w:name w:val="45D356968E4546C3AD29FD6DDB7A4343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709E8D004BCC48FCAE9136E7CC687C18">
    <w:name w:val="709E8D004BCC48FCAE9136E7CC687C18"/>
  </w:style>
  <w:style w:type="paragraph" w:customStyle="1" w:styleId="4A7ED6980D7C4E8A8D0F7C7DEB2849A6">
    <w:name w:val="4A7ED6980D7C4E8A8D0F7C7DEB2849A6"/>
  </w:style>
  <w:style w:type="paragraph" w:customStyle="1" w:styleId="880F3AE473B54194B9CC9595C2D6030B">
    <w:name w:val="880F3AE473B54194B9CC9595C2D6030B"/>
  </w:style>
  <w:style w:type="paragraph" w:customStyle="1" w:styleId="06058EDDF5754FD5A97CB730BA9A12FC">
    <w:name w:val="06058EDDF5754FD5A97CB730BA9A12FC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01EBEC9E34994E65807DD01154DB5F2A">
    <w:name w:val="01EBEC9E34994E65807DD01154DB5F2A"/>
  </w:style>
  <w:style w:type="paragraph" w:customStyle="1" w:styleId="5B5FF7538F814582A6C7E9213A6D13E5">
    <w:name w:val="5B5FF7538F814582A6C7E9213A6D13E5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54830B4F27E0428DAC66A0E899B803E9">
    <w:name w:val="54830B4F27E0428DAC66A0E899B803E9"/>
  </w:style>
  <w:style w:type="paragraph" w:customStyle="1" w:styleId="28232BFB5320419980FDE1A740AEB09D">
    <w:name w:val="28232BFB5320419980FDE1A740AEB09D"/>
  </w:style>
  <w:style w:type="paragraph" w:customStyle="1" w:styleId="363ADB8FBE024E7796D0E36CAB5F4A7E">
    <w:name w:val="363ADB8FBE024E7796D0E36CAB5F4A7E"/>
  </w:style>
  <w:style w:type="paragraph" w:customStyle="1" w:styleId="58090DA307A54CD498DE0F4ABE9E8E09">
    <w:name w:val="58090DA307A54CD498DE0F4ABE9E8E09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AA72D87C006E4E8D8C5E83A96969BE6D">
    <w:name w:val="AA72D87C006E4E8D8C5E83A96969BE6D"/>
  </w:style>
  <w:style w:type="paragraph" w:customStyle="1" w:styleId="106375FA82064A5DB21300D3A0E2F95C">
    <w:name w:val="106375FA82064A5DB21300D3A0E2F95C"/>
  </w:style>
  <w:style w:type="paragraph" w:customStyle="1" w:styleId="AA2DD49D18CC4E67BA003ABEE1DD2355">
    <w:name w:val="AA2DD49D18CC4E67BA003ABEE1DD2355"/>
  </w:style>
  <w:style w:type="paragraph" w:customStyle="1" w:styleId="74962DE07F5A450BA8BE46765003903C">
    <w:name w:val="74962DE07F5A450BA8BE46765003903C"/>
  </w:style>
  <w:style w:type="paragraph" w:customStyle="1" w:styleId="C337986515C146D28DB77C20517B7002">
    <w:name w:val="C337986515C146D28DB77C20517B7002"/>
  </w:style>
  <w:style w:type="paragraph" w:customStyle="1" w:styleId="984844A3AEBC44489366E945A3DF83D1">
    <w:name w:val="984844A3AEBC44489366E945A3DF83D1"/>
  </w:style>
  <w:style w:type="paragraph" w:customStyle="1" w:styleId="281DBDD4D01D46F1A7E61640069DF924">
    <w:name w:val="281DBDD4D01D46F1A7E61640069DF924"/>
  </w:style>
  <w:style w:type="paragraph" w:customStyle="1" w:styleId="4F0C206836544971A65168B0185C9589">
    <w:name w:val="4F0C206836544971A65168B0185C9589"/>
  </w:style>
  <w:style w:type="paragraph" w:customStyle="1" w:styleId="502A04C862D64817863DD24997661E30">
    <w:name w:val="502A04C862D64817863DD24997661E30"/>
  </w:style>
  <w:style w:type="paragraph" w:customStyle="1" w:styleId="D0A37DC7C48D44C79CBA2DBD6E2779FE">
    <w:name w:val="D0A37DC7C48D44C79CBA2DBD6E2779FE"/>
  </w:style>
  <w:style w:type="paragraph" w:customStyle="1" w:styleId="1A8F70F223C944ACB9CFEE04805B3C41">
    <w:name w:val="1A8F70F223C944ACB9CFEE04805B3C41"/>
  </w:style>
  <w:style w:type="paragraph" w:customStyle="1" w:styleId="8553732010F44F7387596E4212843254">
    <w:name w:val="8553732010F44F7387596E4212843254"/>
  </w:style>
  <w:style w:type="paragraph" w:customStyle="1" w:styleId="08D650E0DA714C1293FA3717EFEB9246">
    <w:name w:val="08D650E0DA714C1293FA3717EFEB9246"/>
  </w:style>
  <w:style w:type="paragraph" w:customStyle="1" w:styleId="DF34A505F2A943918B1F546647DA675D">
    <w:name w:val="DF34A505F2A943918B1F546647DA675D"/>
  </w:style>
  <w:style w:type="paragraph" w:customStyle="1" w:styleId="256B8DE3A5524380827386A7A72C39A0">
    <w:name w:val="256B8DE3A5524380827386A7A72C39A0"/>
  </w:style>
  <w:style w:type="paragraph" w:customStyle="1" w:styleId="728CC7FBB87F4CEFA51F9BF184F3DFFF">
    <w:name w:val="728CC7FBB87F4CEFA51F9BF184F3DFFF"/>
  </w:style>
  <w:style w:type="paragraph" w:customStyle="1" w:styleId="0AD3746B308A4A538B22AA7B0BA3CEB0">
    <w:name w:val="0AD3746B308A4A538B22AA7B0BA3CEB0"/>
  </w:style>
  <w:style w:type="paragraph" w:customStyle="1" w:styleId="F979D656B5F04482A403F4C869521730">
    <w:name w:val="F979D656B5F04482A403F4C869521730"/>
  </w:style>
  <w:style w:type="paragraph" w:customStyle="1" w:styleId="652447895F554101963AE9377BCA47DA">
    <w:name w:val="652447895F554101963AE9377BCA47DA"/>
  </w:style>
  <w:style w:type="paragraph" w:customStyle="1" w:styleId="897A69761973463D940077D2181247B4">
    <w:name w:val="897A69761973463D940077D2181247B4"/>
  </w:style>
  <w:style w:type="paragraph" w:customStyle="1" w:styleId="BDCD4623426348F3AC53DAE33AFD7A98">
    <w:name w:val="BDCD4623426348F3AC53DAE33AFD7A98"/>
  </w:style>
  <w:style w:type="paragraph" w:customStyle="1" w:styleId="32A49C4B3175414C9E928FD6E9BB3011">
    <w:name w:val="32A49C4B3175414C9E928FD6E9BB3011"/>
  </w:style>
  <w:style w:type="paragraph" w:customStyle="1" w:styleId="41E601933E5942FD8357103A3550F0D6">
    <w:name w:val="41E601933E5942FD8357103A3550F0D6"/>
  </w:style>
  <w:style w:type="paragraph" w:customStyle="1" w:styleId="121C328E621449328DC201EA1B3AEFC8">
    <w:name w:val="121C328E621449328DC201EA1B3AEFC8"/>
  </w:style>
  <w:style w:type="paragraph" w:customStyle="1" w:styleId="75AFEF249E5C418D8B6EC096E74D3F37">
    <w:name w:val="75AFEF249E5C418D8B6EC096E74D3F37"/>
  </w:style>
  <w:style w:type="paragraph" w:customStyle="1" w:styleId="105CE2E7079E41E5BC13DBD65B1E4DCE">
    <w:name w:val="105CE2E7079E41E5BC13DBD65B1E4DCE"/>
  </w:style>
  <w:style w:type="paragraph" w:customStyle="1" w:styleId="BBEE964D11B5452B8CA9B43758F4E095">
    <w:name w:val="BBEE964D11B5452B8CA9B43758F4E095"/>
  </w:style>
  <w:style w:type="paragraph" w:customStyle="1" w:styleId="1630F3D8C3B74820B3A8EB045CEA6E78">
    <w:name w:val="1630F3D8C3B74820B3A8EB045CEA6E78"/>
  </w:style>
  <w:style w:type="paragraph" w:customStyle="1" w:styleId="A06B311265A94EC397CE2837A71B9D71">
    <w:name w:val="A06B311265A94EC397CE2837A71B9D71"/>
  </w:style>
  <w:style w:type="paragraph" w:customStyle="1" w:styleId="3EBFA483512F4833A382374697D585E9">
    <w:name w:val="3EBFA483512F4833A382374697D585E9"/>
  </w:style>
  <w:style w:type="paragraph" w:customStyle="1" w:styleId="EC7D8FC81E2E447285A1A922FD46E3A8">
    <w:name w:val="EC7D8FC81E2E447285A1A922FD46E3A8"/>
  </w:style>
  <w:style w:type="paragraph" w:customStyle="1" w:styleId="E21919F999F44E51B37EA2A07C52D43C">
    <w:name w:val="E21919F999F44E51B37EA2A07C52D43C"/>
  </w:style>
  <w:style w:type="paragraph" w:customStyle="1" w:styleId="070F003B23F54D24B60188D460B4B59C">
    <w:name w:val="070F003B23F54D24B60188D460B4B59C"/>
  </w:style>
  <w:style w:type="paragraph" w:customStyle="1" w:styleId="B7FD2F5A16BB45D7BF2B59C8B74FF52A">
    <w:name w:val="B7FD2F5A16BB45D7BF2B59C8B74FF52A"/>
  </w:style>
  <w:style w:type="paragraph" w:customStyle="1" w:styleId="E12C2BD07B6F493384B4586F446D70B9">
    <w:name w:val="E12C2BD07B6F493384B4586F446D70B9"/>
  </w:style>
  <w:style w:type="paragraph" w:customStyle="1" w:styleId="2F6ECA4901914810BE813E039B25E56A">
    <w:name w:val="2F6ECA4901914810BE813E039B25E56A"/>
  </w:style>
  <w:style w:type="paragraph" w:customStyle="1" w:styleId="B6AD4C6196AE42F390F12E224FFEC1CA">
    <w:name w:val="B6AD4C6196AE42F390F12E224FFEC1CA"/>
  </w:style>
  <w:style w:type="paragraph" w:customStyle="1" w:styleId="4A55D850AAC24E99A5FE769F54993F02">
    <w:name w:val="4A55D850AAC24E99A5FE769F54993F02"/>
  </w:style>
  <w:style w:type="paragraph" w:customStyle="1" w:styleId="279A7BDF3C4146E899A951147E048A80">
    <w:name w:val="279A7BDF3C4146E899A951147E048A80"/>
  </w:style>
  <w:style w:type="paragraph" w:customStyle="1" w:styleId="5669D6C25D424BEBA32E4CFB05D19360">
    <w:name w:val="5669D6C25D424BEBA32E4CFB05D19360"/>
  </w:style>
  <w:style w:type="paragraph" w:customStyle="1" w:styleId="B49BBC8CF2DC4D59A4C1297F9218115B">
    <w:name w:val="B49BBC8CF2DC4D59A4C1297F9218115B"/>
  </w:style>
  <w:style w:type="paragraph" w:customStyle="1" w:styleId="70AA119DDE7941588027F59A1A4C6BB8">
    <w:name w:val="70AA119DDE7941588027F59A1A4C6BB8"/>
  </w:style>
  <w:style w:type="paragraph" w:customStyle="1" w:styleId="3463F8C5976B4C57915C12CC9DDBE67F">
    <w:name w:val="3463F8C5976B4C57915C12CC9DDBE67F"/>
  </w:style>
  <w:style w:type="paragraph" w:customStyle="1" w:styleId="3537B0EF7A544FC39D6DF175F64F3BAE">
    <w:name w:val="3537B0EF7A544FC39D6DF175F64F3BAE"/>
  </w:style>
  <w:style w:type="paragraph" w:customStyle="1" w:styleId="16983848641E4C77BD0F9A48EB0A2F9C">
    <w:name w:val="16983848641E4C77BD0F9A48EB0A2F9C"/>
  </w:style>
  <w:style w:type="paragraph" w:customStyle="1" w:styleId="AB08F98DF04F46F4865B92A244E59383">
    <w:name w:val="AB08F98DF04F46F4865B92A244E59383"/>
  </w:style>
  <w:style w:type="paragraph" w:customStyle="1" w:styleId="B5F2D07923544D9FBFE065463658925B">
    <w:name w:val="B5F2D07923544D9FBFE065463658925B"/>
  </w:style>
  <w:style w:type="paragraph" w:customStyle="1" w:styleId="97E9CE6B3C524F7482F648501AD060AE">
    <w:name w:val="97E9CE6B3C524F7482F648501AD060AE"/>
  </w:style>
  <w:style w:type="paragraph" w:customStyle="1" w:styleId="833F0C7518DE4B83BCE78DD49272350B">
    <w:name w:val="833F0C7518DE4B83BCE78DD49272350B"/>
  </w:style>
  <w:style w:type="paragraph" w:customStyle="1" w:styleId="17F96228CF734F6482A0EA66FE06B9E7">
    <w:name w:val="17F96228CF734F6482A0EA66FE06B9E7"/>
  </w:style>
  <w:style w:type="paragraph" w:customStyle="1" w:styleId="A7540621D9A2481EAC829DFB225C31AD">
    <w:name w:val="A7540621D9A2481EAC829DFB225C31AD"/>
  </w:style>
  <w:style w:type="paragraph" w:customStyle="1" w:styleId="F05AE77AABB4447EB4765DDCAE0B60C8">
    <w:name w:val="F05AE77AABB4447EB4765DDCAE0B60C8"/>
  </w:style>
  <w:style w:type="paragraph" w:customStyle="1" w:styleId="C5684623C403475BA127B8174EE88732">
    <w:name w:val="C5684623C403475BA127B8174EE88732"/>
  </w:style>
  <w:style w:type="paragraph" w:customStyle="1" w:styleId="0EE1BA668E8E4510A2AE489392E6C875">
    <w:name w:val="0EE1BA668E8E4510A2AE489392E6C875"/>
  </w:style>
  <w:style w:type="paragraph" w:customStyle="1" w:styleId="410B27DE61714093AAC622CF6F24D36D">
    <w:name w:val="410B27DE61714093AAC622CF6F24D36D"/>
  </w:style>
  <w:style w:type="paragraph" w:customStyle="1" w:styleId="6DEFD2C7D1DD484B86B1C478EEC151F3">
    <w:name w:val="6DEFD2C7D1DD484B86B1C478EEC151F3"/>
  </w:style>
  <w:style w:type="paragraph" w:customStyle="1" w:styleId="E6EBA413FB0347CCBF4579481AC4354D">
    <w:name w:val="E6EBA413FB0347CCBF4579481AC4354D"/>
  </w:style>
  <w:style w:type="paragraph" w:customStyle="1" w:styleId="E3EFE009B09F4821868014C396BB5D10">
    <w:name w:val="E3EFE009B09F4821868014C396BB5D10"/>
  </w:style>
  <w:style w:type="paragraph" w:customStyle="1" w:styleId="C8519AD182B04810873C19833ED988C2">
    <w:name w:val="C8519AD182B04810873C19833ED988C2"/>
  </w:style>
  <w:style w:type="paragraph" w:customStyle="1" w:styleId="6CCA64CF6C3B432F93EC7D44E1D85528">
    <w:name w:val="6CCA64CF6C3B432F93EC7D44E1D85528"/>
  </w:style>
  <w:style w:type="paragraph" w:customStyle="1" w:styleId="1507FAC16E9649EEB8B42EAB69194289">
    <w:name w:val="1507FAC16E9649EEB8B42EAB69194289"/>
  </w:style>
  <w:style w:type="paragraph" w:customStyle="1" w:styleId="5A40D6A37A4F40199826ACA539325D4C">
    <w:name w:val="5A40D6A37A4F40199826ACA539325D4C"/>
  </w:style>
  <w:style w:type="paragraph" w:customStyle="1" w:styleId="F452DE3820944B3BBD30613AE6B3F4C4">
    <w:name w:val="F452DE3820944B3BBD30613AE6B3F4C4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D4D3ABF8E98493AB296CD807FC5F834">
    <w:name w:val="CD4D3ABF8E98493AB296CD807FC5F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1F2F4E-34E8-4E29-9BE0-9E9EDCC1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2024-04-27T09:57:00Z</dcterms:created>
  <dcterms:modified xsi:type="dcterms:W3CDTF">2024-04-27T19:35:00Z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